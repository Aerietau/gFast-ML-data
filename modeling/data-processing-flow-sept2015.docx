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1970" w:rsidRDefault="00AA1E64" w:rsidP="00AA1E64">
      <w:pPr>
        <w:pStyle w:val="Title"/>
      </w:pPr>
      <w:r>
        <w:t>Data processing flow</w:t>
      </w:r>
    </w:p>
    <w:p w:rsidR="00AA1E64" w:rsidRDefault="00AA1E64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73AE4C" wp14:editId="75F27F22">
                <wp:simplePos x="0" y="0"/>
                <wp:positionH relativeFrom="column">
                  <wp:posOffset>16814</wp:posOffset>
                </wp:positionH>
                <wp:positionV relativeFrom="paragraph">
                  <wp:posOffset>885190</wp:posOffset>
                </wp:positionV>
                <wp:extent cx="1049020" cy="628015"/>
                <wp:effectExtent l="0" t="0" r="17780" b="1968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9020" cy="6280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1E64" w:rsidRDefault="00AA1E64" w:rsidP="00AA1E64">
                            <w:pPr>
                              <w:jc w:val="center"/>
                            </w:pPr>
                            <w:r>
                              <w:t>Raw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73AE4C" id="Rectangle 1" o:spid="_x0000_s1026" style="position:absolute;margin-left:1.3pt;margin-top:69.7pt;width:82.6pt;height:49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" fillcolor="#4f81bd [3204]" strokecolor="#243f60 [1604]" strokeweight="2pt">
                <v:textbox>
                  <w:txbxContent>
                    <w:p w:rsidR="00AA1E64" w:rsidRDefault="00AA1E64" w:rsidP="00AA1E64">
                      <w:pPr>
                        <w:jc w:val="center"/>
                      </w:pPr>
                      <w:r>
                        <w:t>Raw data</w:t>
                      </w:r>
                    </w:p>
                  </w:txbxContent>
                </v:textbox>
              </v:rect>
            </w:pict>
          </mc:Fallback>
        </mc:AlternateContent>
      </w:r>
      <w:r>
        <w:br/>
        <w:t xml:space="preserve">The diagram below depicts how raw data was processed for the production of the Measuring </w:t>
      </w:r>
      <w:r w:rsidR="003F4B50">
        <w:t>Broadband</w:t>
      </w:r>
      <w:r>
        <w:t xml:space="preserve"> America 201</w:t>
      </w:r>
      <w:r w:rsidR="00CC1545">
        <w:t>4</w:t>
      </w:r>
      <w:r>
        <w:t xml:space="preserve"> report.</w:t>
      </w:r>
      <w:r>
        <w:br/>
      </w:r>
    </w:p>
    <w:p w:rsidR="00AA1E64" w:rsidRDefault="00EE1D59" w:rsidP="00AA1E64">
      <w:pPr>
        <w:ind w:left="2127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6D3C103" wp14:editId="64A08AF8">
                <wp:simplePos x="0" y="0"/>
                <wp:positionH relativeFrom="column">
                  <wp:posOffset>492981</wp:posOffset>
                </wp:positionH>
                <wp:positionV relativeFrom="paragraph">
                  <wp:posOffset>657888</wp:posOffset>
                </wp:positionV>
                <wp:extent cx="143123" cy="381662"/>
                <wp:effectExtent l="19050" t="0" r="47625" b="37465"/>
                <wp:wrapNone/>
                <wp:docPr id="6" name="Down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123" cy="381662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06D843D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6" o:spid="_x0000_s1026" type="#_x0000_t67" style="position:absolute;margin-left:38.8pt;margin-top:51.8pt;width:11.25pt;height:30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" adj="17550" fillcolor="#c0504d [3205]" strokecolor="#622423 [1605]" strokeweight="2pt"/>
            </w:pict>
          </mc:Fallback>
        </mc:AlternateContent>
      </w:r>
      <w:r w:rsidR="00AA1E64">
        <w:t>Raw data for the chosen period is collected from the measurement database. The ISPs and products that panellists were on are exported to a ‘unit profile’ file, and those that changed during the period are flagged.</w:t>
      </w:r>
    </w:p>
    <w:p w:rsidR="00AA1E64" w:rsidRDefault="00AA1E64" w:rsidP="00AA1E64">
      <w:pPr>
        <w:ind w:left="2127"/>
      </w:pPr>
    </w:p>
    <w:p w:rsidR="00AA1E64" w:rsidRDefault="00EE1D59" w:rsidP="00AA1E64">
      <w:pPr>
        <w:ind w:left="2127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F63A192" wp14:editId="7C3A0D2A">
                <wp:simplePos x="0" y="0"/>
                <wp:positionH relativeFrom="column">
                  <wp:posOffset>494030</wp:posOffset>
                </wp:positionH>
                <wp:positionV relativeFrom="paragraph">
                  <wp:posOffset>741680</wp:posOffset>
                </wp:positionV>
                <wp:extent cx="142875" cy="381635"/>
                <wp:effectExtent l="19050" t="0" r="47625" b="37465"/>
                <wp:wrapNone/>
                <wp:docPr id="7" name="Down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38163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593963" id="Down Arrow 7" o:spid="_x0000_s1026" type="#_x0000_t67" style="position:absolute;margin-left:38.9pt;margin-top:58.4pt;width:11.25pt;height:30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" adj="17557" fillcolor="#c0504d [3205]" strokecolor="#622423 [1605]" strokeweight="2pt"/>
            </w:pict>
          </mc:Fallback>
        </mc:AlternateContent>
      </w:r>
      <w:r w:rsidR="004B028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180E20" wp14:editId="67E2C3DB">
                <wp:simplePos x="0" y="0"/>
                <wp:positionH relativeFrom="column">
                  <wp:posOffset>16510</wp:posOffset>
                </wp:positionH>
                <wp:positionV relativeFrom="paragraph">
                  <wp:posOffset>55549</wp:posOffset>
                </wp:positionV>
                <wp:extent cx="1049020" cy="628015"/>
                <wp:effectExtent l="0" t="0" r="17780" b="1968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9020" cy="6280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1E64" w:rsidRDefault="00AA1E64" w:rsidP="00AA1E64">
                            <w:pPr>
                              <w:jc w:val="center"/>
                            </w:pPr>
                            <w:r>
                              <w:t>Clean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180E20" id="Rectangle 2" o:spid="_x0000_s1027" style="position:absolute;left:0;text-align:left;margin-left:1.3pt;margin-top:4.35pt;width:82.6pt;height:49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" fillcolor="#4f81bd [3204]" strokecolor="#243f60 [1604]" strokeweight="2pt">
                <v:textbox>
                  <w:txbxContent>
                    <w:p w:rsidR="00AA1E64" w:rsidRDefault="00AA1E64" w:rsidP="00AA1E64">
                      <w:pPr>
                        <w:jc w:val="center"/>
                      </w:pPr>
                      <w:r>
                        <w:t>Clean data</w:t>
                      </w:r>
                    </w:p>
                  </w:txbxContent>
                </v:textbox>
              </v:rect>
            </w:pict>
          </mc:Fallback>
        </mc:AlternateContent>
      </w:r>
      <w:r w:rsidR="00AA1E64">
        <w:t xml:space="preserve">Data is cleaned. This includes removing measurements when a user changed ISP/product during the period. Anomalies and significant outliers are also removed at this point. </w:t>
      </w:r>
      <w:r w:rsidR="00AA1E64" w:rsidRPr="006F4531">
        <w:t>See the data cleansing document</w:t>
      </w:r>
      <w:r w:rsidR="006F4531" w:rsidRPr="006F4531">
        <w:t xml:space="preserve"> (</w:t>
      </w:r>
      <w:hyperlink r:id="rId4" w:history="1">
        <w:r w:rsidR="000107DF" w:rsidRPr="00EC2996">
          <w:rPr>
            <w:rStyle w:val="Hyperlink"/>
            <w:lang w:val="es-ES"/>
          </w:rPr>
          <w:t>http://data.fcc.gov/download/measuring-broadband-america/2016/validated-data-cleansing-sept2015.docx</w:t>
        </w:r>
      </w:hyperlink>
      <w:r w:rsidR="006F4531" w:rsidRPr="006F4531">
        <w:t>)</w:t>
      </w:r>
      <w:r w:rsidR="00AA1E64" w:rsidRPr="006F4531">
        <w:t xml:space="preserve"> for more information.</w:t>
      </w:r>
    </w:p>
    <w:p w:rsidR="004B028A" w:rsidRDefault="006F4531" w:rsidP="004B028A">
      <w:pPr>
        <w:ind w:left="2127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85F8A61" wp14:editId="744C7018">
                <wp:simplePos x="0" y="0"/>
                <wp:positionH relativeFrom="column">
                  <wp:posOffset>19050</wp:posOffset>
                </wp:positionH>
                <wp:positionV relativeFrom="paragraph">
                  <wp:posOffset>1279194</wp:posOffset>
                </wp:positionV>
                <wp:extent cx="1049020" cy="628015"/>
                <wp:effectExtent l="0" t="0" r="17780" b="1968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9020" cy="6280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1E64" w:rsidRDefault="00CC1545" w:rsidP="00AA1E64">
                            <w:pPr>
                              <w:jc w:val="center"/>
                            </w:pPr>
                            <w:r>
                              <w:t>SPSS</w:t>
                            </w:r>
                            <w:r w:rsidR="0028406C">
                              <w:t xml:space="preserve"> </w:t>
                            </w:r>
                            <w:r w:rsidR="00AA1E64">
                              <w:t>processing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5F8A61" id="Rectangle 4" o:spid="_x0000_s1028" style="position:absolute;left:0;text-align:left;margin-left:1.5pt;margin-top:100.7pt;width:82.6pt;height:49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" fillcolor="#4f81bd [3204]" strokecolor="#243f60 [1604]" strokeweight="2pt">
                <v:textbox>
                  <w:txbxContent>
                    <w:p w:rsidR="00AA1E64" w:rsidRDefault="00CC1545" w:rsidP="00AA1E64">
                      <w:pPr>
                        <w:jc w:val="center"/>
                      </w:pPr>
                      <w:r>
                        <w:t>SPSS</w:t>
                      </w:r>
                      <w:r w:rsidR="0028406C">
                        <w:t xml:space="preserve"> </w:t>
                      </w:r>
                      <w:r w:rsidR="00AA1E64">
                        <w:t>processing</w:t>
                      </w:r>
                    </w:p>
                  </w:txbxContent>
                </v:textbox>
              </v:rect>
            </w:pict>
          </mc:Fallback>
        </mc:AlternateContent>
      </w:r>
      <w:r w:rsidR="00EE1D5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DD441B0" wp14:editId="42E8D8E0">
                <wp:simplePos x="0" y="0"/>
                <wp:positionH relativeFrom="column">
                  <wp:posOffset>502285</wp:posOffset>
                </wp:positionH>
                <wp:positionV relativeFrom="paragraph">
                  <wp:posOffset>778510</wp:posOffset>
                </wp:positionV>
                <wp:extent cx="142875" cy="381635"/>
                <wp:effectExtent l="19050" t="0" r="47625" b="37465"/>
                <wp:wrapNone/>
                <wp:docPr id="8" name="Down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38163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5258AD" id="Down Arrow 8" o:spid="_x0000_s1026" type="#_x0000_t67" style="position:absolute;margin-left:39.55pt;margin-top:61.3pt;width:11.25pt;height:30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" adj="17557" fillcolor="#c0504d [3205]" strokecolor="#622423 [1605]" strokeweight="2pt"/>
            </w:pict>
          </mc:Fallback>
        </mc:AlternateContent>
      </w:r>
      <w:r w:rsidR="00AA1E6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D4DE57" wp14:editId="7662AF0E">
                <wp:simplePos x="0" y="0"/>
                <wp:positionH relativeFrom="column">
                  <wp:posOffset>17780</wp:posOffset>
                </wp:positionH>
                <wp:positionV relativeFrom="paragraph">
                  <wp:posOffset>73356</wp:posOffset>
                </wp:positionV>
                <wp:extent cx="1049020" cy="628015"/>
                <wp:effectExtent l="0" t="0" r="17780" b="1968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9020" cy="6280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1E64" w:rsidRDefault="00AA1E64" w:rsidP="00AA1E64">
                            <w:pPr>
                              <w:jc w:val="center"/>
                            </w:pPr>
                            <w:r>
                              <w:t xml:space="preserve">Per-unit </w:t>
                            </w:r>
                            <w:r w:rsidR="004B028A">
                              <w:t>results</w:t>
                            </w:r>
                            <w:r>
                              <w:t xml:space="preserve"> (CSV)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D4DE57" id="Rectangle 3" o:spid="_x0000_s1029" style="position:absolute;left:0;text-align:left;margin-left:1.4pt;margin-top:5.8pt;width:82.6pt;height:49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" fillcolor="#4f81bd [3204]" strokecolor="#243f60 [1604]" strokeweight="2pt">
                <v:textbox>
                  <w:txbxContent>
                    <w:p w:rsidR="00AA1E64" w:rsidRDefault="00AA1E64" w:rsidP="00AA1E64">
                      <w:pPr>
                        <w:jc w:val="center"/>
                      </w:pPr>
                      <w:r>
                        <w:t xml:space="preserve">Per-unit </w:t>
                      </w:r>
                      <w:r w:rsidR="004B028A">
                        <w:t>results</w:t>
                      </w:r>
                      <w:r>
                        <w:t xml:space="preserve"> (CSV)</w:t>
                      </w:r>
                    </w:p>
                  </w:txbxContent>
                </v:textbox>
              </v:rect>
            </w:pict>
          </mc:Fallback>
        </mc:AlternateContent>
      </w:r>
      <w:r w:rsidR="004B028A">
        <w:t xml:space="preserve">Per-unit results </w:t>
      </w:r>
      <w:r w:rsidR="00AA1E64">
        <w:t>ar</w:t>
      </w:r>
      <w:r w:rsidR="004B028A">
        <w:t xml:space="preserve">e generated for each metric. It is at this point that the 7-11pm averages are computed and the trimmed mean calculated for each metric. The SQL scripts used here are contained in </w:t>
      </w:r>
      <w:hyperlink r:id="rId5" w:history="1">
        <w:r w:rsidR="007B0D92" w:rsidRPr="000107DF">
          <w:rPr>
            <w:rStyle w:val="Hyperlink"/>
          </w:rPr>
          <w:t>http://data.fcc.gov/download/measuring-broadband-america/201</w:t>
        </w:r>
        <w:r w:rsidR="000107DF" w:rsidRPr="000107DF">
          <w:rPr>
            <w:rStyle w:val="Hyperlink"/>
          </w:rPr>
          <w:t>6</w:t>
        </w:r>
        <w:r w:rsidR="007B0D92" w:rsidRPr="000107DF">
          <w:rPr>
            <w:rStyle w:val="Hyperlink"/>
          </w:rPr>
          <w:t>/sql-</w:t>
        </w:r>
        <w:r w:rsidR="000107DF" w:rsidRPr="000107DF">
          <w:rPr>
            <w:rStyle w:val="Hyperlink"/>
          </w:rPr>
          <w:t xml:space="preserve"> </w:t>
        </w:r>
        <w:r w:rsidR="007B0D92" w:rsidRPr="000107DF">
          <w:rPr>
            <w:rStyle w:val="Hyperlink"/>
          </w:rPr>
          <w:t>processing</w:t>
        </w:r>
        <w:r w:rsidR="000107DF" w:rsidRPr="000107DF">
          <w:rPr>
            <w:rStyle w:val="Hyperlink"/>
          </w:rPr>
          <w:t>-scripts-sept</w:t>
        </w:r>
        <w:r w:rsidR="007B0D92" w:rsidRPr="000107DF">
          <w:rPr>
            <w:rStyle w:val="Hyperlink"/>
          </w:rPr>
          <w:t>201</w:t>
        </w:r>
        <w:r w:rsidR="000107DF" w:rsidRPr="000107DF">
          <w:rPr>
            <w:rStyle w:val="Hyperlink"/>
          </w:rPr>
          <w:t>5</w:t>
        </w:r>
        <w:r w:rsidR="007B0D92" w:rsidRPr="000107DF">
          <w:rPr>
            <w:rStyle w:val="Hyperlink"/>
          </w:rPr>
          <w:t>.</w:t>
        </w:r>
        <w:r w:rsidR="000107DF" w:rsidRPr="000107DF">
          <w:rPr>
            <w:rStyle w:val="Hyperlink"/>
          </w:rPr>
          <w:t>sql</w:t>
        </w:r>
        <w:r w:rsidR="007B0D92" w:rsidRPr="000107DF">
          <w:rPr>
            <w:rStyle w:val="Hyperlink"/>
          </w:rPr>
          <w:t>.gz</w:t>
        </w:r>
      </w:hyperlink>
      <w:r w:rsidR="007B0D92" w:rsidRPr="000107DF">
        <w:t xml:space="preserve"> </w:t>
      </w:r>
      <w:r>
        <w:br/>
      </w:r>
    </w:p>
    <w:p w:rsidR="00EE1D59" w:rsidRDefault="00EE1D59" w:rsidP="00EE1D59">
      <w:pPr>
        <w:ind w:left="2127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5448D92" wp14:editId="71F7EDE2">
                <wp:simplePos x="0" y="0"/>
                <wp:positionH relativeFrom="column">
                  <wp:posOffset>492981</wp:posOffset>
                </wp:positionH>
                <wp:positionV relativeFrom="paragraph">
                  <wp:posOffset>696208</wp:posOffset>
                </wp:positionV>
                <wp:extent cx="150826" cy="461149"/>
                <wp:effectExtent l="19050" t="0" r="20955" b="34290"/>
                <wp:wrapNone/>
                <wp:docPr id="9" name="Down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26" cy="461149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9336F4" id="Down Arrow 9" o:spid="_x0000_s1026" type="#_x0000_t67" style="position:absolute;margin-left:38.8pt;margin-top:54.8pt;width:11.9pt;height:36.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" adj="18068" fillcolor="#c0504d [3205]" strokecolor="#622423 [1605]" strokeweight="2pt"/>
            </w:pict>
          </mc:Fallback>
        </mc:AlternateContent>
      </w:r>
      <w:r>
        <w:t xml:space="preserve">The per-unit CSV data is processed by </w:t>
      </w:r>
      <w:r w:rsidR="00CC1545">
        <w:t>SPSS</w:t>
      </w:r>
      <w:r>
        <w:t xml:space="preserve"> scripts (</w:t>
      </w:r>
      <w:r w:rsidRPr="0028406C">
        <w:t>available at</w:t>
      </w:r>
      <w:r w:rsidR="0028406C">
        <w:t>:</w:t>
      </w:r>
      <w:r w:rsidRPr="006F4531">
        <w:rPr>
          <w:highlight w:val="yellow"/>
        </w:rPr>
        <w:t xml:space="preserve"> </w:t>
      </w:r>
      <w:hyperlink r:id="rId6" w:history="1">
        <w:r w:rsidR="000107DF" w:rsidRPr="000107DF">
          <w:rPr>
            <w:rStyle w:val="Hyperlink"/>
          </w:rPr>
          <w:t>http://data.fcc.gov/download/measuring-broadband-america/2016/spss- processing-scripts-sept2015.zip</w:t>
        </w:r>
      </w:hyperlink>
      <w:bookmarkStart w:id="0" w:name="_GoBack"/>
      <w:bookmarkEnd w:id="0"/>
      <w:r>
        <w:t>), coupled with the unit profile data. This process removes ISPs/products with low sample sizes and computes statistical averages for the remainder that can be used in the report.</w:t>
      </w:r>
    </w:p>
    <w:p w:rsidR="00CC1545" w:rsidRDefault="00CC1545" w:rsidP="00EE1D59">
      <w:pPr>
        <w:ind w:left="2127"/>
      </w:pPr>
    </w:p>
    <w:p w:rsidR="00EE1D59" w:rsidRDefault="00CC1545" w:rsidP="00EE1D59">
      <w:pPr>
        <w:ind w:left="2127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A740410" wp14:editId="5FCCA44A">
                <wp:simplePos x="0" y="0"/>
                <wp:positionH relativeFrom="column">
                  <wp:posOffset>12065</wp:posOffset>
                </wp:positionH>
                <wp:positionV relativeFrom="paragraph">
                  <wp:posOffset>82854</wp:posOffset>
                </wp:positionV>
                <wp:extent cx="1049020" cy="628015"/>
                <wp:effectExtent l="0" t="0" r="17780" b="1968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9020" cy="6280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1E64" w:rsidRDefault="00AA1E64" w:rsidP="00AA1E64">
                            <w:pPr>
                              <w:jc w:val="center"/>
                            </w:pPr>
                            <w:r>
                              <w:t>Excel tables / charts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740410" id="Rectangle 5" o:spid="_x0000_s1030" style="position:absolute;left:0;text-align:left;margin-left:.95pt;margin-top:6.5pt;width:82.6pt;height:49.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" fillcolor="#4f81bd [3204]" strokecolor="#243f60 [1604]" strokeweight="2pt">
                <v:textbox>
                  <w:txbxContent>
                    <w:p w:rsidR="00AA1E64" w:rsidRDefault="00AA1E64" w:rsidP="00AA1E64">
                      <w:pPr>
                        <w:jc w:val="center"/>
                      </w:pPr>
                      <w:r>
                        <w:t>Excel tables / charts</w:t>
                      </w:r>
                    </w:p>
                  </w:txbxContent>
                </v:textbox>
              </v:rect>
            </w:pict>
          </mc:Fallback>
        </mc:AlternateContent>
      </w:r>
      <w:r w:rsidR="006F4531">
        <w:br/>
      </w:r>
      <w:r w:rsidR="00EE1D59">
        <w:t>Summary data tables and charts in Excel are produced from the statistical averages. These are used directly in the report.</w:t>
      </w:r>
      <w:r w:rsidRPr="00CC1545">
        <w:rPr>
          <w:noProof/>
          <w:lang w:eastAsia="en-GB"/>
        </w:rPr>
        <w:t xml:space="preserve"> </w:t>
      </w:r>
    </w:p>
    <w:sectPr w:rsidR="00EE1D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1E64"/>
    <w:rsid w:val="000107DF"/>
    <w:rsid w:val="00160F2B"/>
    <w:rsid w:val="0028406C"/>
    <w:rsid w:val="003F4B50"/>
    <w:rsid w:val="004B028A"/>
    <w:rsid w:val="0053239F"/>
    <w:rsid w:val="006327B1"/>
    <w:rsid w:val="006F4531"/>
    <w:rsid w:val="007B0D92"/>
    <w:rsid w:val="008F77F2"/>
    <w:rsid w:val="00AA1E64"/>
    <w:rsid w:val="00CC1545"/>
    <w:rsid w:val="00D476A5"/>
    <w:rsid w:val="00EB1970"/>
    <w:rsid w:val="00EE1D59"/>
    <w:rsid w:val="00F76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32CAF8A-6C36-46B0-88CD-1287184BC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A1E6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A1E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6F453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60F2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918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ata.fcc.gov/download/measuring-broadband-america/2016/spss-%20processing-scripts-sept2015.zip" TargetMode="External"/><Relationship Id="rId5" Type="http://schemas.openxmlformats.org/officeDocument/2006/relationships/hyperlink" Target="http://data.fcc.gov/download/measuring-broadband-america/2016/sql-%20processing-scripts-sept2015.sql.gz" TargetMode="External"/><Relationship Id="rId4" Type="http://schemas.openxmlformats.org/officeDocument/2006/relationships/hyperlink" Target="http://data.fcc.gov/download/measuring-broadband-america/2016/validated-data-cleansing-sept2015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3B100ED6.dotm</Template>
  <TotalTime>22</TotalTime>
  <Pages>1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</dc:creator>
  <cp:lastModifiedBy>Rajender Razdan</cp:lastModifiedBy>
  <cp:revision>4</cp:revision>
  <cp:lastPrinted>2014-08-21T15:12:00Z</cp:lastPrinted>
  <dcterms:created xsi:type="dcterms:W3CDTF">2014-08-21T15:21:00Z</dcterms:created>
  <dcterms:modified xsi:type="dcterms:W3CDTF">2016-11-15T15:10:00Z</dcterms:modified>
</cp:coreProperties>
</file>